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4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829"/>
      </w:tblGrid>
      <w:tr w:rsidR="0002016C" w:rsidRPr="0002016C" w14:paraId="38B9256E" w14:textId="77777777" w:rsidTr="00444135">
        <w:trPr>
          <w:trHeight w:hRule="exact" w:val="189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767B13C" w14:textId="7AF060E7" w:rsidR="007A0F44" w:rsidRPr="00565B06" w:rsidRDefault="0002016C" w:rsidP="0002016C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72C2889C" wp14:editId="25D242B8">
                  <wp:extent cx="2543175" cy="771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  <w:tcMar>
              <w:left w:w="144" w:type="dxa"/>
            </w:tcMar>
            <w:vAlign w:val="bottom"/>
          </w:tcPr>
          <w:p w14:paraId="10073A38" w14:textId="04E23D3F" w:rsidR="007A0F44" w:rsidRPr="0002016C" w:rsidRDefault="00EB774B" w:rsidP="00174A87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6B1A6B92AF624CEC9D72A85BC6131D5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A66EC" w:rsidRPr="0002016C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BhupiMarga</w:t>
                </w:r>
                <w:r w:rsidR="004277D9" w:rsidRPr="0002016C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,Biratnagar</w:t>
                </w:r>
              </w:sdtContent>
            </w:sdt>
            <w:r w:rsidR="007A0F44"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="007A0F44" w:rsidRPr="0002016C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E9DF521" wp14:editId="743369F3">
                      <wp:extent cx="118872" cy="118872"/>
                      <wp:effectExtent l="19050" t="19050" r="33655" b="14605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FA7C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white [3201]" strokecolor="black [3200]" strokeweight="1pt">
                      <v:stroke joinstyle="miter"/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0512DA5" w14:textId="680021E7" w:rsidR="007A0F44" w:rsidRPr="0002016C" w:rsidRDefault="00EB774B" w:rsidP="00174A87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4D9B3E6EFCED4E588DC5086D26C3401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77D9" w:rsidRPr="0002016C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98</w:t>
                </w:r>
                <w:r w:rsidR="009E1BF3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51196943</w:t>
                </w:r>
              </w:sdtContent>
            </w:sdt>
            <w:r w:rsidR="007A0F44"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="007A0F44" w:rsidRPr="0002016C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A0B5BB" wp14:editId="1D5C07C6">
                      <wp:extent cx="109728" cy="109728"/>
                      <wp:effectExtent l="0" t="19050" r="24130" b="2413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B975B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white [3201]" strokecolor="black [3200]" strokeweight="1pt">
                      <v:stroke joinstyle="miter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550C85E" w14:textId="146752AE" w:rsidR="007A0F44" w:rsidRPr="0002016C" w:rsidRDefault="00EB774B" w:rsidP="00174A87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2E127A59981543B588E02EAB4F33896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E1BF3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info@</w:t>
                </w:r>
                <w:r w:rsidR="00CA66EC" w:rsidRPr="0002016C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techware</w:t>
                </w:r>
                <w:r w:rsidR="009E1BF3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.com.np</w:t>
                </w:r>
              </w:sdtContent>
            </w:sdt>
            <w:r w:rsidR="007A0F44"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="007A0F44" w:rsidRPr="0002016C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33EF4F1" wp14:editId="57A0DDA4">
                      <wp:extent cx="137160" cy="91440"/>
                      <wp:effectExtent l="0" t="0" r="15240" b="2286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36867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" path="m108,21r,l60,58,12,21v-1,-1,-1,-2,,-3c13,16,14,16,16,17l60,51,104,17v1,-1,3,-1,4,1c109,19,109,20,108,21r,xm114,r,l6,c3,,,3,,6l,74v,3,3,6,6,6l114,80v3,,6,-3,6,-6l120,6c120,3,117,,114,xe" fillcolor="white [3201]" strokecolor="black [3200]" strokeweight="1pt">
                      <v:stroke joinstyle="miter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723852F" w14:textId="77777777" w:rsidR="007A0F44" w:rsidRPr="0002016C" w:rsidRDefault="007A0F44" w:rsidP="006F0027">
            <w:pPr>
              <w:pStyle w:val="ContactInf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</w:p>
        </w:tc>
      </w:tr>
    </w:tbl>
    <w:p w14:paraId="17ED8898" w14:textId="21B758ED" w:rsidR="007A0F44" w:rsidRPr="0002016C" w:rsidRDefault="00CA66EC" w:rsidP="00CA66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016C">
        <w:rPr>
          <w:rFonts w:ascii="Times New Roman" w:hAnsi="Times New Roman" w:cs="Times New Roman"/>
          <w:color w:val="auto"/>
          <w:sz w:val="24"/>
          <w:szCs w:val="24"/>
        </w:rPr>
        <w:t>PAN:                                                                                                                   Date:</w:t>
      </w:r>
    </w:p>
    <w:p w14:paraId="11DB49E0" w14:textId="24ADDEAF" w:rsidR="00CA66EC" w:rsidRDefault="00CA66EC" w:rsidP="00CA66EC">
      <w:pPr>
        <w:rPr>
          <w:rFonts w:ascii="Calibri" w:hAnsi="Calibri"/>
          <w:color w:val="262626" w:themeColor="text1" w:themeTint="D9"/>
          <w:sz w:val="24"/>
          <w:szCs w:val="24"/>
        </w:rPr>
      </w:pPr>
    </w:p>
    <w:p w14:paraId="3D449DEA" w14:textId="13561881" w:rsidR="00CA66EC" w:rsidRPr="0002016C" w:rsidRDefault="00CA66EC" w:rsidP="00CA66EC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016C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Internship Evaluation Sheet</w:t>
      </w:r>
    </w:p>
    <w:p w14:paraId="68F6DA0A" w14:textId="61178EEB" w:rsidR="00CA66EC" w:rsidRPr="0002016C" w:rsidRDefault="00CA66EC" w:rsidP="00CA66E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D2ACAE" w14:textId="3A30A8E2" w:rsidR="00CA66EC" w:rsidRPr="0002016C" w:rsidRDefault="00CA66EC" w:rsidP="00CA66EC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02016C">
        <w:rPr>
          <w:rFonts w:ascii="Times New Roman" w:hAnsi="Times New Roman" w:cs="Times New Roman"/>
          <w:color w:val="auto"/>
          <w:sz w:val="24"/>
          <w:szCs w:val="24"/>
        </w:rPr>
        <w:t>Name of Student:</w:t>
      </w:r>
    </w:p>
    <w:p w14:paraId="77CBB5D2" w14:textId="5D0B43AE" w:rsidR="0002016C" w:rsidRDefault="0002016C" w:rsidP="00CA66EC">
      <w:pPr>
        <w:ind w:firstLine="720"/>
        <w:rPr>
          <w:rFonts w:ascii="Calibri" w:hAnsi="Calibri"/>
          <w:sz w:val="24"/>
          <w:szCs w:val="24"/>
        </w:rPr>
      </w:pPr>
    </w:p>
    <w:p w14:paraId="143056EF" w14:textId="77777777" w:rsidR="0002016C" w:rsidRDefault="0002016C" w:rsidP="00CA66EC">
      <w:pPr>
        <w:ind w:firstLine="720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326"/>
        <w:gridCol w:w="1493"/>
        <w:gridCol w:w="2126"/>
      </w:tblGrid>
      <w:tr w:rsidR="0002016C" w:rsidRPr="0002016C" w14:paraId="27E71E77" w14:textId="77777777" w:rsidTr="0002016C">
        <w:tc>
          <w:tcPr>
            <w:tcW w:w="988" w:type="dxa"/>
          </w:tcPr>
          <w:p w14:paraId="327BEC6D" w14:textId="3417F612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S.No</w:t>
            </w:r>
          </w:p>
        </w:tc>
        <w:tc>
          <w:tcPr>
            <w:tcW w:w="3326" w:type="dxa"/>
          </w:tcPr>
          <w:p w14:paraId="5729DD46" w14:textId="15D90C14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Evaluation Criteria</w:t>
            </w:r>
          </w:p>
        </w:tc>
        <w:tc>
          <w:tcPr>
            <w:tcW w:w="1493" w:type="dxa"/>
          </w:tcPr>
          <w:p w14:paraId="7C1AB1CC" w14:textId="04826929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Weightage</w:t>
            </w:r>
          </w:p>
        </w:tc>
        <w:tc>
          <w:tcPr>
            <w:tcW w:w="2126" w:type="dxa"/>
          </w:tcPr>
          <w:p w14:paraId="2723EA7A" w14:textId="1FFCDEFA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Marks Obtained</w:t>
            </w:r>
          </w:p>
        </w:tc>
      </w:tr>
      <w:tr w:rsidR="0002016C" w:rsidRPr="0002016C" w14:paraId="0B68AE27" w14:textId="77777777" w:rsidTr="0002016C">
        <w:tc>
          <w:tcPr>
            <w:tcW w:w="988" w:type="dxa"/>
          </w:tcPr>
          <w:p w14:paraId="68889465" w14:textId="4302EAE5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326" w:type="dxa"/>
          </w:tcPr>
          <w:p w14:paraId="5AB1C660" w14:textId="6878228E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Attendance</w:t>
            </w:r>
          </w:p>
        </w:tc>
        <w:tc>
          <w:tcPr>
            <w:tcW w:w="1493" w:type="dxa"/>
          </w:tcPr>
          <w:p w14:paraId="711428FD" w14:textId="7B2D15AC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2D756321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2016C" w:rsidRPr="0002016C" w14:paraId="0E43E119" w14:textId="77777777" w:rsidTr="0002016C">
        <w:tc>
          <w:tcPr>
            <w:tcW w:w="988" w:type="dxa"/>
          </w:tcPr>
          <w:p w14:paraId="49EDB462" w14:textId="10E45124" w:rsidR="00CA66EC" w:rsidRPr="0002016C" w:rsidRDefault="0002016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326" w:type="dxa"/>
          </w:tcPr>
          <w:p w14:paraId="3F2DDF81" w14:textId="160937BD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Discipline</w:t>
            </w:r>
          </w:p>
        </w:tc>
        <w:tc>
          <w:tcPr>
            <w:tcW w:w="1493" w:type="dxa"/>
          </w:tcPr>
          <w:p w14:paraId="5DE431C7" w14:textId="64B84EF9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165677F0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2016C" w:rsidRPr="0002016C" w14:paraId="720E7A18" w14:textId="77777777" w:rsidTr="0002016C">
        <w:tc>
          <w:tcPr>
            <w:tcW w:w="988" w:type="dxa"/>
          </w:tcPr>
          <w:p w14:paraId="5D1F2451" w14:textId="220991B2" w:rsidR="00CA66EC" w:rsidRPr="0002016C" w:rsidRDefault="0002016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326" w:type="dxa"/>
          </w:tcPr>
          <w:p w14:paraId="0EC12606" w14:textId="1FFAF7C8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Learning Capacity</w:t>
            </w:r>
          </w:p>
        </w:tc>
        <w:tc>
          <w:tcPr>
            <w:tcW w:w="1493" w:type="dxa"/>
          </w:tcPr>
          <w:p w14:paraId="22DC6B8E" w14:textId="483ABE65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D16E2FA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2016C" w:rsidRPr="0002016C" w14:paraId="3F1DCDC3" w14:textId="77777777" w:rsidTr="0002016C">
        <w:tc>
          <w:tcPr>
            <w:tcW w:w="988" w:type="dxa"/>
          </w:tcPr>
          <w:p w14:paraId="306ECC80" w14:textId="642723AC" w:rsidR="00CA66EC" w:rsidRPr="0002016C" w:rsidRDefault="0002016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3326" w:type="dxa"/>
          </w:tcPr>
          <w:p w14:paraId="25A825FD" w14:textId="68A4607B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Punctuality</w:t>
            </w:r>
          </w:p>
        </w:tc>
        <w:tc>
          <w:tcPr>
            <w:tcW w:w="1493" w:type="dxa"/>
          </w:tcPr>
          <w:p w14:paraId="3EC62C6F" w14:textId="711358D8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53A369C7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2016C" w:rsidRPr="0002016C" w14:paraId="3EADC6B1" w14:textId="77777777" w:rsidTr="0002016C">
        <w:tc>
          <w:tcPr>
            <w:tcW w:w="988" w:type="dxa"/>
          </w:tcPr>
          <w:p w14:paraId="756B7CD7" w14:textId="4C9070E0" w:rsidR="00CA66EC" w:rsidRPr="0002016C" w:rsidRDefault="0002016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326" w:type="dxa"/>
          </w:tcPr>
          <w:p w14:paraId="37A13D7D" w14:textId="619BBF9A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Analytical Skills</w:t>
            </w:r>
          </w:p>
        </w:tc>
        <w:tc>
          <w:tcPr>
            <w:tcW w:w="1493" w:type="dxa"/>
          </w:tcPr>
          <w:p w14:paraId="3FC0C824" w14:textId="6D6205F4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61CADDD9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2016C" w:rsidRPr="0002016C" w14:paraId="238AB282" w14:textId="77777777" w:rsidTr="0002016C">
        <w:tc>
          <w:tcPr>
            <w:tcW w:w="988" w:type="dxa"/>
          </w:tcPr>
          <w:p w14:paraId="2BAC4D9E" w14:textId="5C4710B9" w:rsidR="00CA66EC" w:rsidRPr="0002016C" w:rsidRDefault="0002016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3326" w:type="dxa"/>
          </w:tcPr>
          <w:p w14:paraId="0C2A6DA9" w14:textId="02999705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Technical Skills</w:t>
            </w:r>
          </w:p>
        </w:tc>
        <w:tc>
          <w:tcPr>
            <w:tcW w:w="1493" w:type="dxa"/>
          </w:tcPr>
          <w:p w14:paraId="52BD95E7" w14:textId="4E78385B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4E2CB0E2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2016C" w:rsidRPr="0002016C" w14:paraId="4F2F44ED" w14:textId="77777777" w:rsidTr="0002016C">
        <w:tc>
          <w:tcPr>
            <w:tcW w:w="988" w:type="dxa"/>
          </w:tcPr>
          <w:p w14:paraId="1AEEE7FE" w14:textId="2D5970C2" w:rsidR="00CA66EC" w:rsidRPr="0002016C" w:rsidRDefault="0002016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3326" w:type="dxa"/>
          </w:tcPr>
          <w:p w14:paraId="5A46A8AE" w14:textId="6246DE70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Teamwork</w:t>
            </w:r>
          </w:p>
        </w:tc>
        <w:tc>
          <w:tcPr>
            <w:tcW w:w="1493" w:type="dxa"/>
          </w:tcPr>
          <w:p w14:paraId="63C1F7E5" w14:textId="08A76515" w:rsidR="00CA66EC" w:rsidRPr="0002016C" w:rsidRDefault="00CA66EC" w:rsidP="0002016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2016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14:paraId="2350007B" w14:textId="77777777" w:rsidR="00CA66EC" w:rsidRPr="0002016C" w:rsidRDefault="00CA66EC" w:rsidP="00CA66EC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001AB2E" w14:textId="4044B178" w:rsidR="00CA66EC" w:rsidRDefault="00CA66EC" w:rsidP="00CA66EC">
      <w:pPr>
        <w:ind w:firstLine="720"/>
        <w:rPr>
          <w:rFonts w:ascii="Calibri" w:hAnsi="Calibri"/>
          <w:sz w:val="24"/>
          <w:szCs w:val="24"/>
        </w:rPr>
      </w:pPr>
    </w:p>
    <w:p w14:paraId="26590D28" w14:textId="415A7E30" w:rsidR="0002016C" w:rsidRPr="0002016C" w:rsidRDefault="0002016C" w:rsidP="0002016C">
      <w:pPr>
        <w:rPr>
          <w:rFonts w:ascii="Calibri" w:hAnsi="Calibri"/>
          <w:sz w:val="24"/>
          <w:szCs w:val="24"/>
        </w:rPr>
      </w:pPr>
    </w:p>
    <w:p w14:paraId="47A7DC4A" w14:textId="0DBAEF75" w:rsidR="0002016C" w:rsidRPr="0002016C" w:rsidRDefault="0002016C" w:rsidP="0002016C">
      <w:pPr>
        <w:rPr>
          <w:rFonts w:ascii="Calibri" w:hAnsi="Calibri"/>
          <w:sz w:val="24"/>
          <w:szCs w:val="24"/>
        </w:rPr>
      </w:pPr>
    </w:p>
    <w:p w14:paraId="5781168C" w14:textId="0E4AD7CC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84565E7" w14:textId="7C0A9956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016C">
        <w:rPr>
          <w:rFonts w:ascii="Times New Roman" w:hAnsi="Times New Roman" w:cs="Times New Roman"/>
          <w:color w:val="auto"/>
          <w:sz w:val="24"/>
          <w:szCs w:val="24"/>
        </w:rPr>
        <w:t>Mentor:Sumit Pradhan</w:t>
      </w:r>
    </w:p>
    <w:p w14:paraId="3DA9815D" w14:textId="2AD4A6C7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B0ED98A" w14:textId="43BC5448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AFA1D22" w14:textId="3A0B83C9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016C">
        <w:rPr>
          <w:rFonts w:ascii="Times New Roman" w:hAnsi="Times New Roman" w:cs="Times New Roman"/>
          <w:color w:val="auto"/>
          <w:sz w:val="24"/>
          <w:szCs w:val="24"/>
        </w:rPr>
        <w:t>Sncerely,</w:t>
      </w:r>
    </w:p>
    <w:p w14:paraId="66CB8F7B" w14:textId="2A4C5D3E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EA1DB28" w14:textId="326159E2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BC21076" w14:textId="3EFE6525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07B13F5" w14:textId="49A790DE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016C">
        <w:rPr>
          <w:rFonts w:ascii="Times New Roman" w:hAnsi="Times New Roman" w:cs="Times New Roman"/>
          <w:color w:val="auto"/>
          <w:sz w:val="24"/>
          <w:szCs w:val="24"/>
        </w:rPr>
        <w:t>Sumit Pradhan</w:t>
      </w:r>
    </w:p>
    <w:p w14:paraId="3C6D699E" w14:textId="1A3F0440" w:rsidR="0002016C" w:rsidRPr="0002016C" w:rsidRDefault="0002016C" w:rsidP="0002016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016C">
        <w:rPr>
          <w:rFonts w:ascii="Times New Roman" w:hAnsi="Times New Roman" w:cs="Times New Roman"/>
          <w:color w:val="auto"/>
          <w:sz w:val="24"/>
          <w:szCs w:val="24"/>
        </w:rPr>
        <w:t>Executive Director</w:t>
      </w:r>
    </w:p>
    <w:sectPr w:rsidR="0002016C" w:rsidRPr="0002016C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C383" w14:textId="77777777" w:rsidR="00EB774B" w:rsidRDefault="00EB774B" w:rsidP="00F534FB">
      <w:pPr>
        <w:spacing w:after="0"/>
      </w:pPr>
      <w:r>
        <w:separator/>
      </w:r>
    </w:p>
  </w:endnote>
  <w:endnote w:type="continuationSeparator" w:id="0">
    <w:p w14:paraId="38F95CF4" w14:textId="77777777" w:rsidR="00EB774B" w:rsidRDefault="00EB774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BAE5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8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865A7" w14:textId="77777777" w:rsidR="00EB774B" w:rsidRDefault="00EB774B" w:rsidP="00F534FB">
      <w:pPr>
        <w:spacing w:after="0"/>
      </w:pPr>
      <w:r>
        <w:separator/>
      </w:r>
    </w:p>
  </w:footnote>
  <w:footnote w:type="continuationSeparator" w:id="0">
    <w:p w14:paraId="2E4A8E13" w14:textId="77777777" w:rsidR="00EB774B" w:rsidRDefault="00EB774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E61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032DD9" wp14:editId="7702BD4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5757E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FEE43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DFD"/>
    <w:rsid w:val="00002750"/>
    <w:rsid w:val="00004D4E"/>
    <w:rsid w:val="00011895"/>
    <w:rsid w:val="00013818"/>
    <w:rsid w:val="0002016C"/>
    <w:rsid w:val="00024730"/>
    <w:rsid w:val="000348ED"/>
    <w:rsid w:val="00040CF1"/>
    <w:rsid w:val="0004158B"/>
    <w:rsid w:val="00051DFD"/>
    <w:rsid w:val="00052BAE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3340"/>
    <w:rsid w:val="00145B33"/>
    <w:rsid w:val="001468F3"/>
    <w:rsid w:val="00152C3A"/>
    <w:rsid w:val="001539C4"/>
    <w:rsid w:val="00162BEE"/>
    <w:rsid w:val="00171E1B"/>
    <w:rsid w:val="0017219D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591D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1D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074E3"/>
    <w:rsid w:val="00316CE4"/>
    <w:rsid w:val="00323C3F"/>
    <w:rsid w:val="003279A4"/>
    <w:rsid w:val="00337114"/>
    <w:rsid w:val="0035004C"/>
    <w:rsid w:val="003571C8"/>
    <w:rsid w:val="00383057"/>
    <w:rsid w:val="003843A3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7D9"/>
    <w:rsid w:val="00437B8B"/>
    <w:rsid w:val="00444135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3635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0027"/>
    <w:rsid w:val="006F4D23"/>
    <w:rsid w:val="007175B9"/>
    <w:rsid w:val="007215A9"/>
    <w:rsid w:val="007253E8"/>
    <w:rsid w:val="00732A57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2BC6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184F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7DFD"/>
    <w:rsid w:val="009C63EE"/>
    <w:rsid w:val="009D0878"/>
    <w:rsid w:val="009D449D"/>
    <w:rsid w:val="009E1BF3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143E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0CD3"/>
    <w:rsid w:val="00BA1015"/>
    <w:rsid w:val="00BA71B3"/>
    <w:rsid w:val="00BB34BE"/>
    <w:rsid w:val="00BC0E1A"/>
    <w:rsid w:val="00BC1472"/>
    <w:rsid w:val="00BD2DD6"/>
    <w:rsid w:val="00BD55EE"/>
    <w:rsid w:val="00C0155C"/>
    <w:rsid w:val="00C25868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66EC"/>
    <w:rsid w:val="00CB3192"/>
    <w:rsid w:val="00CC1E5C"/>
    <w:rsid w:val="00CD1043"/>
    <w:rsid w:val="00CE2C76"/>
    <w:rsid w:val="00D046EF"/>
    <w:rsid w:val="00D175DE"/>
    <w:rsid w:val="00D22E33"/>
    <w:rsid w:val="00D35BBD"/>
    <w:rsid w:val="00D37FAD"/>
    <w:rsid w:val="00D41A63"/>
    <w:rsid w:val="00D5184A"/>
    <w:rsid w:val="00D54DDC"/>
    <w:rsid w:val="00D5627D"/>
    <w:rsid w:val="00D6600D"/>
    <w:rsid w:val="00D67E3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379E9"/>
    <w:rsid w:val="00E46808"/>
    <w:rsid w:val="00E5521B"/>
    <w:rsid w:val="00E61D86"/>
    <w:rsid w:val="00E61FB1"/>
    <w:rsid w:val="00E63862"/>
    <w:rsid w:val="00E665C1"/>
    <w:rsid w:val="00E72DA3"/>
    <w:rsid w:val="00E97BD9"/>
    <w:rsid w:val="00EB774B"/>
    <w:rsid w:val="00EE0848"/>
    <w:rsid w:val="00F03B1E"/>
    <w:rsid w:val="00F03F2C"/>
    <w:rsid w:val="00F1202D"/>
    <w:rsid w:val="00F14DA9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164A"/>
    <w:rsid w:val="00FA4359"/>
    <w:rsid w:val="00FA4C84"/>
    <w:rsid w:val="00FB0F18"/>
    <w:rsid w:val="00FD782C"/>
    <w:rsid w:val="00FE18B2"/>
    <w:rsid w:val="00FE4F13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5C4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idhakal\Desktop\foldersss\cv-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1A6B92AF624CEC9D72A85BC6131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D5F5-B7BF-4226-9419-038DF81AD150}"/>
      </w:docPartPr>
      <w:docPartBody>
        <w:p w:rsidR="00AC76F9" w:rsidRDefault="00CE7E69">
          <w:pPr>
            <w:pStyle w:val="6B1A6B92AF624CEC9D72A85BC6131D55"/>
          </w:pPr>
          <w:r w:rsidRPr="009D0878">
            <w:t>Address</w:t>
          </w:r>
        </w:p>
      </w:docPartBody>
    </w:docPart>
    <w:docPart>
      <w:docPartPr>
        <w:name w:val="4D9B3E6EFCED4E588DC5086D26C34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4F28-8225-4EB7-AF5C-FB8DEE60F134}"/>
      </w:docPartPr>
      <w:docPartBody>
        <w:p w:rsidR="00AC76F9" w:rsidRDefault="00CE7E69">
          <w:pPr>
            <w:pStyle w:val="4D9B3E6EFCED4E588DC5086D26C34013"/>
          </w:pPr>
          <w:r w:rsidRPr="009D0878">
            <w:t>Phone</w:t>
          </w:r>
        </w:p>
      </w:docPartBody>
    </w:docPart>
    <w:docPart>
      <w:docPartPr>
        <w:name w:val="2E127A59981543B588E02EAB4F338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46D90-5189-45C9-ADEC-80B34F86D9D4}"/>
      </w:docPartPr>
      <w:docPartBody>
        <w:p w:rsidR="00AC76F9" w:rsidRDefault="00CE7E69">
          <w:pPr>
            <w:pStyle w:val="2E127A59981543B588E02EAB4F33896F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0"/>
    <w:rsid w:val="003209DB"/>
    <w:rsid w:val="006F480B"/>
    <w:rsid w:val="00821A10"/>
    <w:rsid w:val="00836442"/>
    <w:rsid w:val="00986110"/>
    <w:rsid w:val="00AC76F9"/>
    <w:rsid w:val="00B30762"/>
    <w:rsid w:val="00C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65700218384BC195AC33BDF2E7145D">
    <w:name w:val="2665700218384BC195AC33BDF2E7145D"/>
  </w:style>
  <w:style w:type="paragraph" w:customStyle="1" w:styleId="B88EB042B412406ABCEB9E6E02FD3724">
    <w:name w:val="B88EB042B412406ABCEB9E6E02FD3724"/>
  </w:style>
  <w:style w:type="paragraph" w:customStyle="1" w:styleId="6B1A6B92AF624CEC9D72A85BC6131D55">
    <w:name w:val="6B1A6B92AF624CEC9D72A85BC6131D55"/>
  </w:style>
  <w:style w:type="paragraph" w:customStyle="1" w:styleId="4D9B3E6EFCED4E588DC5086D26C34013">
    <w:name w:val="4D9B3E6EFCED4E588DC5086D26C34013"/>
  </w:style>
  <w:style w:type="paragraph" w:customStyle="1" w:styleId="2E127A59981543B588E02EAB4F33896F">
    <w:name w:val="2E127A59981543B588E02EAB4F33896F"/>
  </w:style>
  <w:style w:type="paragraph" w:customStyle="1" w:styleId="C8037B6C8B3042C78D4E8DA767377FCB">
    <w:name w:val="C8037B6C8B3042C78D4E8DA767377FCB"/>
  </w:style>
  <w:style w:type="paragraph" w:customStyle="1" w:styleId="7DFCEC9B052F421FAD51505A269E5D0A">
    <w:name w:val="7DFCEC9B052F421FAD51505A269E5D0A"/>
  </w:style>
  <w:style w:type="paragraph" w:customStyle="1" w:styleId="6EA7CF44D95C4501BCBF32B44822CF3B">
    <w:name w:val="6EA7CF44D95C4501BCBF32B44822CF3B"/>
  </w:style>
  <w:style w:type="paragraph" w:customStyle="1" w:styleId="3AAB42F4682D49109444A9721B5D78FB">
    <w:name w:val="3AAB42F4682D49109444A9721B5D78FB"/>
  </w:style>
  <w:style w:type="paragraph" w:customStyle="1" w:styleId="3AADDFB71B844C39B0445A753EB09682">
    <w:name w:val="3AADDFB71B844C39B0445A753EB09682"/>
  </w:style>
  <w:style w:type="paragraph" w:customStyle="1" w:styleId="8C45F7B24F054DD5B0F58555021D99EB">
    <w:name w:val="8C45F7B24F054DD5B0F58555021D99EB"/>
  </w:style>
  <w:style w:type="character" w:styleId="Emphasis">
    <w:name w:val="Emphasis"/>
    <w:basedOn w:val="DefaultParagraphFont"/>
    <w:uiPriority w:val="11"/>
    <w:qFormat/>
    <w:rsid w:val="00821A10"/>
    <w:rPr>
      <w:b w:val="0"/>
      <w:iCs/>
      <w:color w:val="657C9C" w:themeColor="text2" w:themeTint="BF"/>
      <w:sz w:val="26"/>
    </w:rPr>
  </w:style>
  <w:style w:type="paragraph" w:customStyle="1" w:styleId="7B4530169F7A4E8A9E121D65A920D814">
    <w:name w:val="7B4530169F7A4E8A9E121D65A920D814"/>
  </w:style>
  <w:style w:type="paragraph" w:customStyle="1" w:styleId="51463CD4DDE2496485AE001FC46F409A">
    <w:name w:val="51463CD4DDE2496485AE001FC46F409A"/>
  </w:style>
  <w:style w:type="paragraph" w:customStyle="1" w:styleId="08A4B6B1326A4D27B638335236230EA0">
    <w:name w:val="08A4B6B1326A4D27B638335236230EA0"/>
  </w:style>
  <w:style w:type="paragraph" w:customStyle="1" w:styleId="DB2108B9BDCD42AFBB33E77DCA8117C8">
    <w:name w:val="DB2108B9BDCD42AFBB33E77DCA8117C8"/>
  </w:style>
  <w:style w:type="paragraph" w:customStyle="1" w:styleId="A526A7197BA4492BAFDBB5AB9980F7E8">
    <w:name w:val="A526A7197BA4492BAFDBB5AB9980F7E8"/>
  </w:style>
  <w:style w:type="paragraph" w:customStyle="1" w:styleId="6F7B7CB659C1490B98CE3A0173317DE2">
    <w:name w:val="6F7B7CB659C1490B98CE3A0173317DE2"/>
  </w:style>
  <w:style w:type="paragraph" w:customStyle="1" w:styleId="3C280E7255DE427D924996D178B43A03">
    <w:name w:val="3C280E7255DE427D924996D178B43A03"/>
  </w:style>
  <w:style w:type="paragraph" w:customStyle="1" w:styleId="5F27A6B3F72348A6BFC39B1AB5B904AB">
    <w:name w:val="5F27A6B3F72348A6BFC39B1AB5B904AB"/>
  </w:style>
  <w:style w:type="paragraph" w:customStyle="1" w:styleId="0F022F1E85AD4458858350142C1492AC">
    <w:name w:val="0F022F1E85AD4458858350142C1492AC"/>
  </w:style>
  <w:style w:type="paragraph" w:customStyle="1" w:styleId="E99F2D6926904A8A965433136D7725AA">
    <w:name w:val="E99F2D6926904A8A965433136D7725AA"/>
  </w:style>
  <w:style w:type="paragraph" w:customStyle="1" w:styleId="0F83908B41B54481A243E00DF824F260">
    <w:name w:val="0F83908B41B54481A243E00DF824F260"/>
  </w:style>
  <w:style w:type="paragraph" w:customStyle="1" w:styleId="8B8424AF0A704871959E7A6B00D33397">
    <w:name w:val="8B8424AF0A704871959E7A6B00D33397"/>
  </w:style>
  <w:style w:type="paragraph" w:customStyle="1" w:styleId="E3A2A93602D24CF18A4DDFD30C55495D">
    <w:name w:val="E3A2A93602D24CF18A4DDFD30C55495D"/>
  </w:style>
  <w:style w:type="paragraph" w:customStyle="1" w:styleId="B42FF213B3694EB39C84158DFD2748BC">
    <w:name w:val="B42FF213B3694EB39C84158DFD2748BC"/>
  </w:style>
  <w:style w:type="paragraph" w:customStyle="1" w:styleId="8BB69FF997DC4264AA2205BBD1A2420B">
    <w:name w:val="8BB69FF997DC4264AA2205BBD1A2420B"/>
  </w:style>
  <w:style w:type="paragraph" w:customStyle="1" w:styleId="FB909BAD583C4CABBE1E099F810AD9C2">
    <w:name w:val="FB909BAD583C4CABBE1E099F810AD9C2"/>
  </w:style>
  <w:style w:type="paragraph" w:customStyle="1" w:styleId="CF09785A69344A60B07B27D82A7579C5">
    <w:name w:val="CF09785A69344A60B07B27D82A7579C5"/>
  </w:style>
  <w:style w:type="paragraph" w:customStyle="1" w:styleId="7796C149AEE345F9B939A21956456ACA">
    <w:name w:val="7796C149AEE345F9B939A21956456ACA"/>
  </w:style>
  <w:style w:type="paragraph" w:customStyle="1" w:styleId="BF6237E7AEAC4124A9FE060BC3060C0F">
    <w:name w:val="BF6237E7AEAC4124A9FE060BC3060C0F"/>
  </w:style>
  <w:style w:type="paragraph" w:customStyle="1" w:styleId="8DF0774119BB464C91D1F8AA566ABA26">
    <w:name w:val="8DF0774119BB464C91D1F8AA566ABA26"/>
  </w:style>
  <w:style w:type="paragraph" w:customStyle="1" w:styleId="8B965995D09942F0A4A83A685F1CE6E0">
    <w:name w:val="8B965995D09942F0A4A83A685F1CE6E0"/>
  </w:style>
  <w:style w:type="paragraph" w:customStyle="1" w:styleId="00855C226ECF464E9B50522A0AA1ACAB">
    <w:name w:val="00855C226ECF464E9B50522A0AA1ACAB"/>
  </w:style>
  <w:style w:type="paragraph" w:customStyle="1" w:styleId="A0EE6AB62EDC4CD982661682A941D1FB">
    <w:name w:val="A0EE6AB62EDC4CD982661682A941D1FB"/>
  </w:style>
  <w:style w:type="paragraph" w:customStyle="1" w:styleId="E892EF6648C94CA6BA669D100C121A9B">
    <w:name w:val="E892EF6648C94CA6BA669D100C121A9B"/>
  </w:style>
  <w:style w:type="paragraph" w:customStyle="1" w:styleId="2EB91C8E6D7C4CECB4AA46E011CCAE6E">
    <w:name w:val="2EB91C8E6D7C4CECB4AA46E011CCAE6E"/>
  </w:style>
  <w:style w:type="paragraph" w:customStyle="1" w:styleId="855A84302D99439881A0285E370DEB01">
    <w:name w:val="855A84302D99439881A0285E370DEB01"/>
  </w:style>
  <w:style w:type="paragraph" w:customStyle="1" w:styleId="F104EDA1861B4B89AF640ED61FBD5678">
    <w:name w:val="F104EDA1861B4B89AF640ED61FBD5678"/>
  </w:style>
  <w:style w:type="paragraph" w:customStyle="1" w:styleId="4D14C0D858B44436A593FAA9C21B9976">
    <w:name w:val="4D14C0D858B44436A593FAA9C21B9976"/>
  </w:style>
  <w:style w:type="paragraph" w:customStyle="1" w:styleId="4CDA4B5E4ADC42B58C55BC188911A225">
    <w:name w:val="4CDA4B5E4ADC42B58C55BC188911A225"/>
    <w:rsid w:val="00821A10"/>
  </w:style>
  <w:style w:type="paragraph" w:customStyle="1" w:styleId="1B9CD33E074F4AFCA0091A3BEEB1F6EA">
    <w:name w:val="1B9CD33E074F4AFCA0091A3BEEB1F6EA"/>
    <w:rsid w:val="00821A10"/>
  </w:style>
  <w:style w:type="paragraph" w:customStyle="1" w:styleId="A932DFDCBC24459F8D91F01BC4D76F08">
    <w:name w:val="A932DFDCBC24459F8D91F01BC4D76F08"/>
    <w:rsid w:val="00821A10"/>
  </w:style>
  <w:style w:type="paragraph" w:customStyle="1" w:styleId="266C4BE9FA8E4506857C1B33D1CCCACF">
    <w:name w:val="266C4BE9FA8E4506857C1B33D1CCCACF"/>
    <w:rsid w:val="00821A10"/>
  </w:style>
  <w:style w:type="paragraph" w:customStyle="1" w:styleId="4B4AC519556342BEA65EAA7F3E9C58EE">
    <w:name w:val="4B4AC519556342BEA65EAA7F3E9C58EE"/>
    <w:rsid w:val="00821A10"/>
  </w:style>
  <w:style w:type="paragraph" w:customStyle="1" w:styleId="D6F7FE6627464B39976424E90F7CC462">
    <w:name w:val="D6F7FE6627464B39976424E90F7CC462"/>
    <w:rsid w:val="003209DB"/>
  </w:style>
  <w:style w:type="paragraph" w:customStyle="1" w:styleId="AF7232F10B554225AA47608B5852F380">
    <w:name w:val="AF7232F10B554225AA47608B5852F380"/>
    <w:rsid w:val="003209DB"/>
  </w:style>
  <w:style w:type="paragraph" w:customStyle="1" w:styleId="97719C574A4C424BB8CB9AE132C0418B">
    <w:name w:val="97719C574A4C424BB8CB9AE132C0418B"/>
    <w:rsid w:val="003209DB"/>
  </w:style>
  <w:style w:type="paragraph" w:customStyle="1" w:styleId="DD0B913B1D284B17A2F610B04EA9A90E">
    <w:name w:val="DD0B913B1D284B17A2F610B04EA9A90E"/>
    <w:rsid w:val="00320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BhupiMarga,Biratnagar</CompanyAddress>
  <CompanyPhone>9851196943</CompanyPhone>
  <CompanyFax/>
  <CompanyEmail>info@techware.com.np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cv-format.dotx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mamatasharma642@gmail.com</cp:keywords>
  <dc:description/>
  <cp:lastModifiedBy/>
  <cp:revision>1</cp:revision>
  <dcterms:created xsi:type="dcterms:W3CDTF">2020-03-16T02:22:00Z</dcterms:created>
  <dcterms:modified xsi:type="dcterms:W3CDTF">2020-03-16T05:53:00Z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